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4605997A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1B3D32B" w14:textId="4F65F5B9" w:rsidR="00523479" w:rsidRPr="00906BEE" w:rsidRDefault="00A4650B" w:rsidP="00523479">
            <w:pPr>
              <w:pStyle w:val="Initials"/>
            </w:pPr>
            <w:r>
              <w:t>J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5A36A44" wp14:editId="79309FF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FDD8542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M</w:t>
            </w:r>
          </w:p>
          <w:p w14:paraId="2AB8FC0D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BFB901D4D704428A57BB8201602109B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1AEE7EF7" w14:textId="6B0152AE" w:rsidR="008B6980" w:rsidRDefault="008B6980" w:rsidP="008B6980">
            <w:pPr>
              <w:pStyle w:val="NoSpacing"/>
            </w:pPr>
            <w:r>
              <w:t xml:space="preserve">A recent graduate from Staffordshire University with experience in C++, C#, </w:t>
            </w:r>
            <w:r w:rsidR="00BC4C6A">
              <w:t>testing</w:t>
            </w:r>
            <w:r w:rsidR="00871A60">
              <w:t>,</w:t>
            </w:r>
            <w:r w:rsidR="00BC4C6A">
              <w:t xml:space="preserve"> and</w:t>
            </w:r>
            <w:r>
              <w:t xml:space="preserve"> version control. </w:t>
            </w:r>
          </w:p>
          <w:p w14:paraId="4A8988AB" w14:textId="77777777" w:rsidR="008B6980" w:rsidRDefault="008B6980" w:rsidP="008B6980">
            <w:pPr>
              <w:pStyle w:val="NoSpacing"/>
            </w:pPr>
          </w:p>
          <w:p w14:paraId="52CF8DDD" w14:textId="52AD3F06" w:rsidR="00560ED5" w:rsidRPr="00906BEE" w:rsidRDefault="008B6980" w:rsidP="008B6980">
            <w:pPr>
              <w:pStyle w:val="NoSpacing"/>
            </w:pPr>
            <w:r>
              <w:t xml:space="preserve">Looking for </w:t>
            </w:r>
            <w:r w:rsidR="00871A60">
              <w:t>full-time</w:t>
            </w:r>
            <w:r>
              <w:t xml:space="preserve"> employment to use </w:t>
            </w:r>
            <w:r w:rsidR="00871A60">
              <w:t>learned</w:t>
            </w:r>
            <w:r w:rsidR="00BC4C6A">
              <w:t xml:space="preserve"> skills and develop new knowledge.</w:t>
            </w:r>
          </w:p>
          <w:p w14:paraId="2EA041DC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81271FA3C1E4AF595118806EE769571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57869A1C" w14:textId="7E7ECDEA" w:rsidR="00741125" w:rsidRDefault="00BD6150" w:rsidP="00741125">
            <w:r w:rsidRPr="00BD6150">
              <w:rPr>
                <w:b/>
                <w:bCs/>
              </w:rPr>
              <w:t>T</w:t>
            </w:r>
            <w:r w:rsidR="00BC4C6A" w:rsidRPr="00BD6150">
              <w:rPr>
                <w:b/>
                <w:bCs/>
              </w:rPr>
              <w:t>ime management skills</w:t>
            </w:r>
            <w:r w:rsidR="00BC4C6A">
              <w:t xml:space="preserve"> </w:t>
            </w:r>
            <w:r>
              <w:t>-</w:t>
            </w:r>
            <w:r w:rsidR="007F5E9F">
              <w:t>A</w:t>
            </w:r>
            <w:r w:rsidR="00BC4C6A">
              <w:t>ble to meet deadlines in a fast-paced environment.</w:t>
            </w:r>
          </w:p>
          <w:p w14:paraId="7AABF09E" w14:textId="77777777" w:rsidR="00BC4C6A" w:rsidRDefault="00BC4C6A" w:rsidP="00741125"/>
          <w:p w14:paraId="6D808168" w14:textId="7C97D25D" w:rsidR="00BC4C6A" w:rsidRDefault="00BC4C6A" w:rsidP="00741125">
            <w:r w:rsidRPr="00BD6150">
              <w:rPr>
                <w:b/>
                <w:bCs/>
              </w:rPr>
              <w:t>Project management skills</w:t>
            </w:r>
            <w:r w:rsidR="00BD6150">
              <w:rPr>
                <w:b/>
                <w:bCs/>
              </w:rPr>
              <w:t xml:space="preserve"> -</w:t>
            </w:r>
            <w:r w:rsidRPr="00BD6150">
              <w:rPr>
                <w:b/>
                <w:bCs/>
              </w:rPr>
              <w:t xml:space="preserve"> </w:t>
            </w:r>
            <w:r w:rsidR="007F5E9F">
              <w:t>L</w:t>
            </w:r>
            <w:r w:rsidR="00F70777">
              <w:t>ed</w:t>
            </w:r>
            <w:r>
              <w:t xml:space="preserve"> a group project and delegated and managed tasks.</w:t>
            </w:r>
          </w:p>
          <w:p w14:paraId="46E9CC81" w14:textId="77777777" w:rsidR="00BC4C6A" w:rsidRDefault="00BC4C6A" w:rsidP="00741125"/>
          <w:p w14:paraId="7FCEA082" w14:textId="4E4EEEE2" w:rsidR="00BC4C6A" w:rsidRDefault="00BC4C6A" w:rsidP="00741125">
            <w:r w:rsidRPr="00BD6150">
              <w:rPr>
                <w:b/>
                <w:bCs/>
              </w:rPr>
              <w:t>Interpersonal skills-</w:t>
            </w:r>
            <w:r w:rsidRPr="00BD6150">
              <w:t xml:space="preserve"> </w:t>
            </w:r>
            <w:r w:rsidR="007F5E9F">
              <w:t>A</w:t>
            </w:r>
            <w:r>
              <w:t>ble to communicate effectively and clearly</w:t>
            </w:r>
            <w:r w:rsidR="00871A60">
              <w:t xml:space="preserve"> </w:t>
            </w:r>
            <w:r>
              <w:t>both verbally and written</w:t>
            </w:r>
            <w:r w:rsidR="00BD6150">
              <w:t>.</w:t>
            </w:r>
          </w:p>
          <w:p w14:paraId="1225AA34" w14:textId="49FF362D" w:rsidR="00BC4C6A" w:rsidRDefault="00BC4C6A" w:rsidP="00741125"/>
          <w:p w14:paraId="5ECE3968" w14:textId="452F2327" w:rsidR="00BC4C6A" w:rsidRDefault="00BD6150" w:rsidP="00741125">
            <w:r w:rsidRPr="00BD6150">
              <w:rPr>
                <w:b/>
                <w:bCs/>
              </w:rPr>
              <w:t>Computer literacy</w:t>
            </w:r>
            <w:r>
              <w:rPr>
                <w:b/>
                <w:bCs/>
              </w:rPr>
              <w:t xml:space="preserve">- </w:t>
            </w:r>
            <w:r w:rsidR="007F5E9F">
              <w:t>I</w:t>
            </w:r>
            <w:r>
              <w:t xml:space="preserve">nterested in technology and how it works and able to </w:t>
            </w:r>
            <w:r>
              <w:lastRenderedPageBreak/>
              <w:t>utilize applications such as IOS, android</w:t>
            </w:r>
            <w:r w:rsidR="00871A60">
              <w:t>,</w:t>
            </w:r>
            <w:r>
              <w:t xml:space="preserve"> and Microsoft.</w:t>
            </w:r>
          </w:p>
          <w:p w14:paraId="550B6A44" w14:textId="687C3373" w:rsidR="00BC4C6A" w:rsidRPr="00906BEE" w:rsidRDefault="00BC4C6A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6C4F13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1F88846" w14:textId="2B677734" w:rsidR="00C612DA" w:rsidRPr="008B6980" w:rsidRDefault="00000000" w:rsidP="00C612DA">
                  <w:pPr>
                    <w:pStyle w:val="Heading1"/>
                    <w:rPr>
                      <w:sz w:val="48"/>
                      <w:szCs w:val="28"/>
                    </w:rPr>
                  </w:pPr>
                  <w:sdt>
                    <w:sdtPr>
                      <w:rPr>
                        <w:sz w:val="48"/>
                        <w:szCs w:val="28"/>
                      </w:rPr>
                      <w:alias w:val="Enter your name:"/>
                      <w:tag w:val="Enter your name:"/>
                      <w:id w:val="-296147368"/>
                      <w:placeholder>
                        <w:docPart w:val="198250D469C34A3F91B40264ADB1322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A4650B" w:rsidRPr="008B6980">
                        <w:rPr>
                          <w:sz w:val="48"/>
                          <w:szCs w:val="28"/>
                        </w:rPr>
                        <w:t>James McGowan</w:t>
                      </w:r>
                    </w:sdtContent>
                  </w:sdt>
                </w:p>
                <w:p w14:paraId="57DDE648" w14:textId="2B7BA251" w:rsidR="008B6980" w:rsidRPr="008B6980" w:rsidRDefault="00000000" w:rsidP="00906BEE">
                  <w:pPr>
                    <w:pStyle w:val="Heading2"/>
                    <w:rPr>
                      <w:sz w:val="20"/>
                      <w:szCs w:val="24"/>
                    </w:rPr>
                  </w:pPr>
                  <w:sdt>
                    <w:sdtPr>
                      <w:rPr>
                        <w:sz w:val="20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3AF7B7E199DB409D8A3706D2BB0F703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871A60">
                        <w:rPr>
                          <w:sz w:val="20"/>
                          <w:szCs w:val="24"/>
                        </w:rPr>
                        <w:t>BSc</w:t>
                      </w:r>
                      <w:r w:rsidR="00A4650B" w:rsidRPr="008B6980">
                        <w:rPr>
                          <w:sz w:val="20"/>
                          <w:szCs w:val="24"/>
                        </w:rPr>
                        <w:t xml:space="preserve"> </w:t>
                      </w:r>
                      <w:r w:rsidR="00BD6150">
                        <w:rPr>
                          <w:sz w:val="20"/>
                          <w:szCs w:val="24"/>
                        </w:rPr>
                        <w:t xml:space="preserve">(Hons) </w:t>
                      </w:r>
                      <w:r w:rsidR="00A4650B" w:rsidRPr="008B6980">
                        <w:rPr>
                          <w:sz w:val="20"/>
                          <w:szCs w:val="24"/>
                        </w:rPr>
                        <w:t>Computer Game development</w:t>
                      </w:r>
                    </w:sdtContent>
                  </w:sdt>
                  <w:r w:rsidR="008B6980" w:rsidRPr="008B6980">
                    <w:rPr>
                      <w:sz w:val="20"/>
                      <w:szCs w:val="24"/>
                    </w:rPr>
                    <w:t xml:space="preserve"> </w:t>
                  </w:r>
                  <w:r w:rsidR="007D6458" w:rsidRPr="008B6980">
                    <w:rPr>
                      <w:sz w:val="20"/>
                      <w:szCs w:val="24"/>
                    </w:rPr>
                    <w:t>|</w:t>
                  </w:r>
                </w:p>
                <w:p w14:paraId="2690A98B" w14:textId="15807F61" w:rsidR="00906BEE" w:rsidRPr="00906BEE" w:rsidRDefault="008B6980" w:rsidP="00906BEE">
                  <w:pPr>
                    <w:pStyle w:val="Heading2"/>
                  </w:pPr>
                  <w:r w:rsidRPr="008B6980">
                    <w:rPr>
                      <w:sz w:val="20"/>
                      <w:szCs w:val="24"/>
                    </w:rPr>
                    <w:t xml:space="preserve"> </w:t>
                  </w:r>
                  <w:hyperlink r:id="rId7" w:history="1">
                    <w:r w:rsidRPr="008B6980">
                      <w:rPr>
                        <w:rStyle w:val="Hyperlink"/>
                        <w:sz w:val="20"/>
                        <w:szCs w:val="24"/>
                      </w:rPr>
                      <w:t>james.mcgowan73@gmail.com</w:t>
                    </w:r>
                  </w:hyperlink>
                  <w:r w:rsidRPr="008B6980">
                    <w:rPr>
                      <w:sz w:val="20"/>
                      <w:szCs w:val="24"/>
                    </w:rPr>
                    <w:t xml:space="preserve"> |</w:t>
                  </w:r>
                  <w:r w:rsidR="007D6458" w:rsidRPr="008B6980">
                    <w:rPr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sz w:val="20"/>
                        <w:szCs w:val="24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9F3910692B4F461DB0D5F3512649ABD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AD27B8">
                        <w:rPr>
                          <w:sz w:val="20"/>
                          <w:szCs w:val="24"/>
                        </w:rPr>
                        <w:t>07931108068 |</w:t>
                      </w:r>
                    </w:sdtContent>
                  </w:sdt>
                </w:p>
              </w:tc>
            </w:tr>
          </w:tbl>
          <w:p w14:paraId="1C67B6C3" w14:textId="77777777"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068211EFAB748C0BC85D0E38C274C4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14:paraId="51DB0525" w14:textId="3EF736F6" w:rsidR="002C2CDD" w:rsidRDefault="001C58F1" w:rsidP="007569C1">
            <w:pPr>
              <w:pStyle w:val="Heading4"/>
            </w:pPr>
            <w:r>
              <w:t>Group project</w:t>
            </w:r>
            <w:r w:rsidR="002C2CDD" w:rsidRPr="00906BEE">
              <w:t xml:space="preserve"> </w:t>
            </w:r>
            <w:r w:rsidRPr="00906BEE">
              <w:t>•</w:t>
            </w:r>
            <w:r>
              <w:t xml:space="preserve"> Staffordshire University</w:t>
            </w:r>
            <w:r w:rsidR="002C2CDD" w:rsidRPr="00906BEE">
              <w:t xml:space="preserve">• </w:t>
            </w:r>
            <w:r>
              <w:t>2021</w:t>
            </w:r>
          </w:p>
          <w:p w14:paraId="06F9DB42" w14:textId="3BF0434D" w:rsidR="001C58F1" w:rsidRDefault="001C58F1" w:rsidP="007569C1">
            <w:pPr>
              <w:pStyle w:val="Heading4"/>
              <w:rPr>
                <w:rFonts w:asciiTheme="minorHAnsi" w:hAnsiTheme="minorHAnsi"/>
                <w:caps w:val="0"/>
              </w:rPr>
            </w:pPr>
            <w:r w:rsidRPr="001C58F1">
              <w:rPr>
                <w:rFonts w:asciiTheme="minorHAnsi" w:hAnsiTheme="minorHAnsi"/>
                <w:caps w:val="0"/>
              </w:rPr>
              <w:t xml:space="preserve">Worked as a team to develop a game within </w:t>
            </w:r>
            <w:r w:rsidR="0020718A">
              <w:rPr>
                <w:rFonts w:asciiTheme="minorHAnsi" w:hAnsiTheme="minorHAnsi"/>
                <w:caps w:val="0"/>
              </w:rPr>
              <w:t>L</w:t>
            </w:r>
            <w:r w:rsidRPr="001C58F1">
              <w:rPr>
                <w:rFonts w:asciiTheme="minorHAnsi" w:hAnsiTheme="minorHAnsi"/>
                <w:caps w:val="0"/>
              </w:rPr>
              <w:t xml:space="preserve">ua. Utilizing leadership skills to delegate tasks. Communicated through Microsoft teams to a range of students from other courses to combine information. Utilizing </w:t>
            </w:r>
            <w:r w:rsidR="0020718A">
              <w:rPr>
                <w:rFonts w:asciiTheme="minorHAnsi" w:hAnsiTheme="minorHAnsi"/>
                <w:caps w:val="0"/>
              </w:rPr>
              <w:t>SCRUM</w:t>
            </w:r>
            <w:r w:rsidRPr="001C58F1">
              <w:rPr>
                <w:rFonts w:asciiTheme="minorHAnsi" w:hAnsiTheme="minorHAnsi"/>
                <w:caps w:val="0"/>
              </w:rPr>
              <w:t xml:space="preserve"> methodology to meet deadlines, updating the backlog regularly</w:t>
            </w:r>
            <w:r w:rsidR="00BC4C6A">
              <w:rPr>
                <w:rFonts w:asciiTheme="minorHAnsi" w:hAnsiTheme="minorHAnsi"/>
                <w:caps w:val="0"/>
              </w:rPr>
              <w:t>.</w:t>
            </w:r>
            <w:r w:rsidRPr="001C58F1">
              <w:rPr>
                <w:rFonts w:asciiTheme="minorHAnsi" w:hAnsiTheme="minorHAnsi"/>
                <w:caps w:val="0"/>
              </w:rPr>
              <w:t xml:space="preserve"> </w:t>
            </w:r>
            <w:r>
              <w:rPr>
                <w:rFonts w:asciiTheme="minorHAnsi" w:hAnsiTheme="minorHAnsi"/>
                <w:caps w:val="0"/>
              </w:rPr>
              <w:t xml:space="preserve">Worked </w:t>
            </w:r>
          </w:p>
          <w:p w14:paraId="2D04640B" w14:textId="53B20462" w:rsidR="001C58F1" w:rsidRDefault="001C58F1" w:rsidP="007569C1">
            <w:pPr>
              <w:pStyle w:val="Heading4"/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 xml:space="preserve">independently on tasks using </w:t>
            </w:r>
            <w:r w:rsidR="00871A60">
              <w:rPr>
                <w:rFonts w:asciiTheme="minorHAnsi" w:hAnsiTheme="minorHAnsi"/>
                <w:caps w:val="0"/>
              </w:rPr>
              <w:t>problem-solving</w:t>
            </w:r>
            <w:r>
              <w:rPr>
                <w:rFonts w:asciiTheme="minorHAnsi" w:hAnsiTheme="minorHAnsi"/>
                <w:caps w:val="0"/>
              </w:rPr>
              <w:t xml:space="preserve"> skills to fix bugs</w:t>
            </w:r>
            <w:r w:rsidR="00BC4C6A">
              <w:rPr>
                <w:rFonts w:asciiTheme="minorHAnsi" w:hAnsiTheme="minorHAnsi"/>
                <w:caps w:val="0"/>
              </w:rPr>
              <w:t xml:space="preserve"> and </w:t>
            </w:r>
            <w:r w:rsidR="00871A60">
              <w:rPr>
                <w:rFonts w:asciiTheme="minorHAnsi" w:hAnsiTheme="minorHAnsi"/>
                <w:caps w:val="0"/>
              </w:rPr>
              <w:t>documenting</w:t>
            </w:r>
            <w:r w:rsidR="00BC4C6A">
              <w:rPr>
                <w:rFonts w:asciiTheme="minorHAnsi" w:hAnsiTheme="minorHAnsi"/>
                <w:caps w:val="0"/>
              </w:rPr>
              <w:t xml:space="preserve"> each development stage</w:t>
            </w:r>
            <w:r>
              <w:rPr>
                <w:rFonts w:asciiTheme="minorHAnsi" w:hAnsiTheme="minorHAnsi"/>
                <w:caps w:val="0"/>
              </w:rPr>
              <w:t>.</w:t>
            </w:r>
          </w:p>
          <w:p w14:paraId="246C0A2C" w14:textId="5FCF03B6" w:rsidR="00683DD3" w:rsidRDefault="00683DD3" w:rsidP="007569C1">
            <w:pPr>
              <w:pStyle w:val="Heading4"/>
              <w:rPr>
                <w:rFonts w:asciiTheme="minorHAnsi" w:hAnsiTheme="minorHAnsi"/>
                <w:caps w:val="0"/>
              </w:rPr>
            </w:pPr>
          </w:p>
          <w:p w14:paraId="65E0EFE3" w14:textId="3FA7D5C5" w:rsidR="00CA7BC0" w:rsidRDefault="00CA7BC0" w:rsidP="00CA7BC0">
            <w:pPr>
              <w:pStyle w:val="Heading4"/>
            </w:pPr>
            <w:r>
              <w:t>FYP</w:t>
            </w:r>
            <w:r w:rsidRPr="00906BEE">
              <w:t>•</w:t>
            </w:r>
            <w:r>
              <w:t xml:space="preserve"> Staffordshire University</w:t>
            </w:r>
            <w:r w:rsidRPr="00906BEE">
              <w:t xml:space="preserve">• </w:t>
            </w:r>
            <w:r>
              <w:t>2021</w:t>
            </w:r>
          </w:p>
          <w:p w14:paraId="39DD2414" w14:textId="024CA266" w:rsidR="00CA7BC0" w:rsidRDefault="00CA7BC0" w:rsidP="007569C1">
            <w:pPr>
              <w:pStyle w:val="Heading4"/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 xml:space="preserve">Created a mobile game to help </w:t>
            </w:r>
            <w:r w:rsidR="00871A60">
              <w:rPr>
                <w:rFonts w:asciiTheme="minorHAnsi" w:hAnsiTheme="minorHAnsi"/>
                <w:caps w:val="0"/>
              </w:rPr>
              <w:t>up-and-coming</w:t>
            </w:r>
            <w:r>
              <w:rPr>
                <w:rFonts w:asciiTheme="minorHAnsi" w:hAnsiTheme="minorHAnsi"/>
                <w:caps w:val="0"/>
              </w:rPr>
              <w:t xml:space="preserve"> students learn important skills required f</w:t>
            </w:r>
            <w:r w:rsidR="007F5E9F">
              <w:rPr>
                <w:rFonts w:asciiTheme="minorHAnsi" w:hAnsiTheme="minorHAnsi"/>
                <w:caps w:val="0"/>
              </w:rPr>
              <w:t>or</w:t>
            </w:r>
            <w:r>
              <w:rPr>
                <w:rFonts w:asciiTheme="minorHAnsi" w:hAnsiTheme="minorHAnsi"/>
                <w:caps w:val="0"/>
              </w:rPr>
              <w:t xml:space="preserve"> employability in the game industry. Multiple software methodologies were reached to establish the most suitable one for the project. The game created was a maze that would require the player to </w:t>
            </w:r>
            <w:r w:rsidR="00657669" w:rsidRPr="00657669">
              <w:rPr>
                <w:rFonts w:asciiTheme="minorHAnsi" w:hAnsiTheme="minorHAnsi"/>
                <w:caps w:val="0"/>
              </w:rPr>
              <w:t>decipher</w:t>
            </w:r>
            <w:r w:rsidR="00657669">
              <w:rPr>
                <w:rFonts w:asciiTheme="minorHAnsi" w:hAnsiTheme="minorHAnsi"/>
                <w:caps w:val="0"/>
              </w:rPr>
              <w:t xml:space="preserve"> </w:t>
            </w:r>
            <w:r>
              <w:rPr>
                <w:rFonts w:asciiTheme="minorHAnsi" w:hAnsiTheme="minorHAnsi"/>
                <w:caps w:val="0"/>
              </w:rPr>
              <w:t>notes placed around the level which included clu</w:t>
            </w:r>
            <w:r w:rsidR="007F5E9F">
              <w:rPr>
                <w:rFonts w:asciiTheme="minorHAnsi" w:hAnsiTheme="minorHAnsi"/>
                <w:caps w:val="0"/>
              </w:rPr>
              <w:t>es</w:t>
            </w:r>
            <w:r>
              <w:rPr>
                <w:rFonts w:asciiTheme="minorHAnsi" w:hAnsiTheme="minorHAnsi"/>
                <w:caps w:val="0"/>
              </w:rPr>
              <w:t xml:space="preserve"> to the correct solution. The game also included </w:t>
            </w:r>
            <w:proofErr w:type="spellStart"/>
            <w:r w:rsidR="00871A60">
              <w:rPr>
                <w:rFonts w:asciiTheme="minorHAnsi" w:hAnsiTheme="minorHAnsi"/>
                <w:caps w:val="0"/>
              </w:rPr>
              <w:t>replayability</w:t>
            </w:r>
            <w:proofErr w:type="spellEnd"/>
            <w:r>
              <w:rPr>
                <w:rFonts w:asciiTheme="minorHAnsi" w:hAnsiTheme="minorHAnsi"/>
                <w:caps w:val="0"/>
              </w:rPr>
              <w:t xml:space="preserve"> as the maze was randomly generated. The project was created in Unity using </w:t>
            </w:r>
            <w:r w:rsidR="00657669">
              <w:rPr>
                <w:rFonts w:asciiTheme="minorHAnsi" w:hAnsiTheme="minorHAnsi"/>
                <w:caps w:val="0"/>
              </w:rPr>
              <w:t>C</w:t>
            </w:r>
            <w:r>
              <w:rPr>
                <w:rFonts w:asciiTheme="minorHAnsi" w:hAnsiTheme="minorHAnsi"/>
                <w:caps w:val="0"/>
              </w:rPr>
              <w:t xml:space="preserve">#. </w:t>
            </w:r>
          </w:p>
          <w:p w14:paraId="6AEA5490" w14:textId="77777777" w:rsidR="001C58F1" w:rsidRPr="001C58F1" w:rsidRDefault="001C58F1" w:rsidP="007569C1">
            <w:pPr>
              <w:pStyle w:val="Heading4"/>
              <w:rPr>
                <w:rFonts w:asciiTheme="minorHAnsi" w:hAnsiTheme="minorHAnsi"/>
              </w:rPr>
            </w:pPr>
          </w:p>
          <w:p w14:paraId="5FE1E904" w14:textId="520439CF" w:rsidR="002C2CDD" w:rsidRPr="00906BEE" w:rsidRDefault="001C58F1" w:rsidP="007569C1">
            <w:pPr>
              <w:pStyle w:val="Heading4"/>
            </w:pPr>
            <w:r>
              <w:t>Sales Assistant</w:t>
            </w:r>
            <w:r w:rsidR="002C2CDD" w:rsidRPr="00906BEE">
              <w:t xml:space="preserve"> • </w:t>
            </w:r>
            <w:r>
              <w:t>aldi</w:t>
            </w:r>
            <w:r w:rsidR="002C2CDD" w:rsidRPr="00906BEE">
              <w:t xml:space="preserve"> • </w:t>
            </w:r>
            <w:r>
              <w:t>aug 2021- current</w:t>
            </w:r>
          </w:p>
          <w:p w14:paraId="78B51930" w14:textId="282EE885" w:rsidR="002C2CDD" w:rsidRPr="00906BEE" w:rsidRDefault="00871A60" w:rsidP="007569C1">
            <w:r>
              <w:t>Customer-facing</w:t>
            </w:r>
            <w:r w:rsidR="00BC4C6A">
              <w:t xml:space="preserve"> role servicing customers in a fast-paced environment. Being friendly and informative and assisting with customer queries utilizing excellent communication skills. Working both as a team and independently to meet deadlines.</w:t>
            </w:r>
          </w:p>
          <w:p w14:paraId="5694455D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2B108FF22694F73A2E2C805E956DA8A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1135F59A" w14:textId="4CF2512B" w:rsidR="002C2CDD" w:rsidRDefault="00A4650B" w:rsidP="007569C1">
            <w:pPr>
              <w:pStyle w:val="Heading4"/>
            </w:pPr>
            <w:r>
              <w:t>BSc (</w:t>
            </w:r>
            <w:r w:rsidR="00871A60">
              <w:t>Hons</w:t>
            </w:r>
            <w:r>
              <w:t>) Computer game development</w:t>
            </w:r>
            <w:r w:rsidR="002C2CDD" w:rsidRPr="00906BEE">
              <w:t xml:space="preserve"> • </w:t>
            </w:r>
            <w:r>
              <w:t>2021</w:t>
            </w:r>
            <w:r w:rsidR="002C2CDD" w:rsidRPr="00906BEE">
              <w:t xml:space="preserve"> • </w:t>
            </w:r>
            <w:r>
              <w:t xml:space="preserve">Staffordshire </w:t>
            </w:r>
            <w:r w:rsidR="00AD27B8">
              <w:t xml:space="preserve"> </w:t>
            </w:r>
            <w:r w:rsidR="00AD27B8" w:rsidRPr="00906BEE">
              <w:t xml:space="preserve"> • </w:t>
            </w:r>
            <w:r w:rsidR="00AD27B8">
              <w:t xml:space="preserve">First Class  </w:t>
            </w:r>
          </w:p>
          <w:p w14:paraId="2957E070" w14:textId="1E0A9D16" w:rsidR="00AD27B8" w:rsidRDefault="00AD27B8" w:rsidP="007569C1">
            <w:pPr>
              <w:pStyle w:val="Heading4"/>
            </w:pPr>
          </w:p>
          <w:p w14:paraId="3467AF17" w14:textId="77777777" w:rsidR="00F70777" w:rsidRDefault="001C58F1" w:rsidP="007569C1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1C58F1">
              <w:rPr>
                <w:rFonts w:asciiTheme="minorHAnsi" w:hAnsiTheme="minorHAnsi"/>
                <w:caps w:val="0"/>
                <w:sz w:val="20"/>
                <w:szCs w:val="20"/>
              </w:rPr>
              <w:t xml:space="preserve">Worked within game engines such as </w:t>
            </w:r>
            <w:r>
              <w:rPr>
                <w:rFonts w:asciiTheme="minorHAnsi" w:hAnsiTheme="minorHAnsi"/>
                <w:caps w:val="0"/>
                <w:sz w:val="20"/>
                <w:szCs w:val="20"/>
              </w:rPr>
              <w:t>UE</w:t>
            </w:r>
            <w:r w:rsidRPr="001C58F1">
              <w:rPr>
                <w:rFonts w:asciiTheme="minorHAnsi" w:hAnsiTheme="minorHAnsi"/>
                <w:caps w:val="0"/>
                <w:sz w:val="20"/>
                <w:szCs w:val="20"/>
              </w:rPr>
              <w:t xml:space="preserve">4 and </w:t>
            </w:r>
            <w:r>
              <w:rPr>
                <w:rFonts w:asciiTheme="minorHAnsi" w:hAnsiTheme="minorHAnsi"/>
                <w:caps w:val="0"/>
                <w:sz w:val="20"/>
                <w:szCs w:val="20"/>
              </w:rPr>
              <w:t>U</w:t>
            </w:r>
            <w:r w:rsidRPr="001C58F1">
              <w:rPr>
                <w:rFonts w:asciiTheme="minorHAnsi" w:hAnsiTheme="minorHAnsi"/>
                <w:caps w:val="0"/>
                <w:sz w:val="20"/>
                <w:szCs w:val="20"/>
              </w:rPr>
              <w:t>nity</w:t>
            </w:r>
            <w:r w:rsidR="00BD6150">
              <w:rPr>
                <w:rFonts w:asciiTheme="minorHAnsi" w:hAnsiTheme="minorHAnsi"/>
                <w:caps w:val="0"/>
                <w:sz w:val="20"/>
                <w:szCs w:val="20"/>
              </w:rPr>
              <w:t xml:space="preserve"> to create applications </w:t>
            </w:r>
          </w:p>
          <w:p w14:paraId="27819593" w14:textId="77777777" w:rsidR="00F70777" w:rsidRDefault="00BD6150" w:rsidP="007569C1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F70777">
              <w:rPr>
                <w:rFonts w:asciiTheme="minorHAnsi" w:hAnsiTheme="minorHAnsi"/>
                <w:caps w:val="0"/>
                <w:sz w:val="20"/>
                <w:szCs w:val="20"/>
              </w:rPr>
              <w:t>Created projects using p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rogramming ide </w:t>
            </w:r>
            <w:r w:rsidR="00AD27B8" w:rsidRPr="00F70777">
              <w:rPr>
                <w:rFonts w:asciiTheme="minorHAnsi" w:hAnsiTheme="minorHAnsi"/>
                <w:sz w:val="20"/>
                <w:szCs w:val="20"/>
              </w:rPr>
              <w:t>–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 Visual Studio</w:t>
            </w:r>
          </w:p>
          <w:p w14:paraId="35694084" w14:textId="251D8781" w:rsidR="00F70777" w:rsidRDefault="00BD6150" w:rsidP="007569C1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Experience using 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>Version control</w:t>
            </w:r>
            <w:r w:rsid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 </w:t>
            </w:r>
            <w:r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- </w:t>
            </w:r>
            <w:proofErr w:type="gramStart"/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>GitHub</w:t>
            </w:r>
            <w:proofErr w:type="gramEnd"/>
          </w:p>
          <w:p w14:paraId="0288BBA9" w14:textId="77777777" w:rsidR="00F70777" w:rsidRDefault="00BD6150" w:rsidP="007569C1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F70777">
              <w:rPr>
                <w:rFonts w:asciiTheme="minorHAnsi" w:hAnsiTheme="minorHAnsi"/>
                <w:caps w:val="0"/>
                <w:sz w:val="20"/>
                <w:szCs w:val="20"/>
              </w:rPr>
              <w:t>Experience using p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>rogramming languages</w:t>
            </w:r>
            <w:r w:rsid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 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- </w:t>
            </w:r>
            <w:proofErr w:type="gramStart"/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>C++,C</w:t>
            </w:r>
            <w:r w:rsidR="00AD27B8" w:rsidRPr="00F70777">
              <w:rPr>
                <w:rFonts w:asciiTheme="minorHAnsi" w:hAnsiTheme="minorHAnsi"/>
                <w:sz w:val="20"/>
                <w:szCs w:val="20"/>
              </w:rPr>
              <w:t>#</w:t>
            </w:r>
            <w:proofErr w:type="gramEnd"/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>, Java, Lua</w:t>
            </w:r>
          </w:p>
          <w:p w14:paraId="5049B735" w14:textId="77777777" w:rsidR="00F70777" w:rsidRDefault="00BD6150" w:rsidP="007569C1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F70777">
              <w:rPr>
                <w:rFonts w:asciiTheme="minorHAnsi" w:hAnsiTheme="minorHAnsi"/>
                <w:caps w:val="0"/>
                <w:sz w:val="20"/>
                <w:szCs w:val="20"/>
              </w:rPr>
              <w:t>Excellent p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resentation skills and experience using </w:t>
            </w:r>
            <w:proofErr w:type="gramStart"/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>Microsoft  Office</w:t>
            </w:r>
            <w:proofErr w:type="gramEnd"/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 packages</w:t>
            </w:r>
            <w:r w:rsidRPr="00F70777">
              <w:rPr>
                <w:rFonts w:asciiTheme="minorHAnsi" w:hAnsiTheme="minorHAnsi"/>
                <w:caps w:val="0"/>
                <w:sz w:val="20"/>
                <w:szCs w:val="20"/>
              </w:rPr>
              <w:t>.</w:t>
            </w:r>
          </w:p>
          <w:p w14:paraId="3230AE4F" w14:textId="637F2135" w:rsidR="001C58F1" w:rsidRPr="00F70777" w:rsidRDefault="00BD6150" w:rsidP="007569C1">
            <w:pPr>
              <w:pStyle w:val="Heading4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F70777">
              <w:rPr>
                <w:rFonts w:asciiTheme="minorHAnsi" w:hAnsiTheme="minorHAnsi"/>
                <w:caps w:val="0"/>
                <w:sz w:val="20"/>
                <w:szCs w:val="20"/>
              </w:rPr>
              <w:t>Tested applications using w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>hite box</w:t>
            </w:r>
            <w:r w:rsid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, 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black </w:t>
            </w:r>
            <w:r w:rsidR="00683DD3" w:rsidRPr="00F70777">
              <w:rPr>
                <w:rFonts w:asciiTheme="minorHAnsi" w:hAnsiTheme="minorHAnsi"/>
                <w:caps w:val="0"/>
                <w:sz w:val="20"/>
                <w:szCs w:val="20"/>
              </w:rPr>
              <w:t>box,</w:t>
            </w:r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 </w:t>
            </w:r>
            <w:r w:rsidR="00F70777">
              <w:rPr>
                <w:rFonts w:asciiTheme="minorHAnsi" w:hAnsiTheme="minorHAnsi"/>
                <w:caps w:val="0"/>
                <w:sz w:val="20"/>
                <w:szCs w:val="20"/>
              </w:rPr>
              <w:t xml:space="preserve">and agile </w:t>
            </w:r>
            <w:proofErr w:type="gramStart"/>
            <w:r w:rsidR="001C58F1" w:rsidRPr="00F70777">
              <w:rPr>
                <w:rFonts w:asciiTheme="minorHAnsi" w:hAnsiTheme="minorHAnsi"/>
                <w:caps w:val="0"/>
                <w:sz w:val="20"/>
                <w:szCs w:val="20"/>
              </w:rPr>
              <w:t>testing</w:t>
            </w:r>
            <w:proofErr w:type="gramEnd"/>
          </w:p>
          <w:p w14:paraId="3B61607E" w14:textId="77777777" w:rsidR="00AD27B8" w:rsidRDefault="00AD27B8" w:rsidP="00AD27B8">
            <w:pPr>
              <w:pStyle w:val="ListParagraph"/>
            </w:pPr>
          </w:p>
          <w:p w14:paraId="6BEA3D23" w14:textId="31B8C8BA" w:rsidR="002C2CDD" w:rsidRDefault="00A4650B" w:rsidP="007569C1">
            <w:pPr>
              <w:pStyle w:val="Heading4"/>
            </w:pPr>
            <w:r w:rsidRPr="00A4650B">
              <w:t>btec</w:t>
            </w:r>
            <w:r w:rsidR="002C2CDD" w:rsidRPr="00A4650B">
              <w:t xml:space="preserve"> </w:t>
            </w:r>
            <w:r w:rsidR="00AD27B8">
              <w:t xml:space="preserve">level 3 computer game development </w:t>
            </w:r>
            <w:r w:rsidR="002C2CDD" w:rsidRPr="00906BEE">
              <w:t xml:space="preserve">• </w:t>
            </w:r>
            <w:r>
              <w:t>2018</w:t>
            </w:r>
            <w:r w:rsidR="002C2CDD" w:rsidRPr="00906BEE">
              <w:t xml:space="preserve"> • </w:t>
            </w:r>
            <w:r>
              <w:t xml:space="preserve">Leeds city </w:t>
            </w:r>
            <w:proofErr w:type="gramStart"/>
            <w:r>
              <w:t>college</w:t>
            </w:r>
            <w:r w:rsidR="00AD27B8">
              <w:t xml:space="preserve"> </w:t>
            </w:r>
            <w:r w:rsidR="00AD27B8" w:rsidRPr="00906BEE">
              <w:t xml:space="preserve"> •</w:t>
            </w:r>
            <w:proofErr w:type="gramEnd"/>
            <w:r w:rsidR="00AD27B8">
              <w:t xml:space="preserve"> D* D* D*</w:t>
            </w:r>
          </w:p>
          <w:p w14:paraId="18F95F77" w14:textId="51A34CF8" w:rsidR="00AD27B8" w:rsidRPr="00AD27B8" w:rsidRDefault="00AD27B8" w:rsidP="007569C1">
            <w:pPr>
              <w:pStyle w:val="Heading4"/>
              <w:rPr>
                <w:u w:val="single"/>
              </w:rPr>
            </w:pPr>
          </w:p>
          <w:p w14:paraId="04201A17" w14:textId="517FE8AE" w:rsidR="00F70777" w:rsidRDefault="00AD27B8" w:rsidP="007569C1">
            <w:pPr>
              <w:rPr>
                <w:u w:val="single"/>
              </w:rPr>
            </w:pPr>
            <w:r w:rsidRPr="00AD27B8">
              <w:rPr>
                <w:u w:val="single"/>
              </w:rPr>
              <w:t xml:space="preserve">Key modules </w:t>
            </w:r>
            <w:r w:rsidR="00871A60">
              <w:rPr>
                <w:u w:val="single"/>
              </w:rPr>
              <w:t>include</w:t>
            </w:r>
            <w:r w:rsidRPr="00AD27B8">
              <w:rPr>
                <w:u w:val="single"/>
              </w:rPr>
              <w:t>:</w:t>
            </w:r>
          </w:p>
          <w:p w14:paraId="6054EE0D" w14:textId="77777777" w:rsidR="00F70777" w:rsidRPr="00F70777" w:rsidRDefault="00AD27B8" w:rsidP="007569C1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Website production</w:t>
            </w:r>
          </w:p>
          <w:p w14:paraId="5D431026" w14:textId="77777777" w:rsidR="00F70777" w:rsidRPr="00F70777" w:rsidRDefault="00AD27B8" w:rsidP="007569C1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Communication and employability skills</w:t>
            </w:r>
          </w:p>
          <w:p w14:paraId="4BF55B60" w14:textId="77777777" w:rsidR="00F70777" w:rsidRPr="00F70777" w:rsidRDefault="00AD27B8" w:rsidP="007569C1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 xml:space="preserve">System analysis and </w:t>
            </w:r>
            <w:r w:rsidR="00BC4C6A">
              <w:t>design</w:t>
            </w:r>
          </w:p>
          <w:p w14:paraId="6ECE0C38" w14:textId="78F0E104" w:rsidR="00AD27B8" w:rsidRPr="00F70777" w:rsidRDefault="00BC4C6A" w:rsidP="007569C1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 xml:space="preserve">Computer and information systems </w:t>
            </w:r>
            <w:r w:rsidR="00AD27B8">
              <w:t xml:space="preserve"> </w:t>
            </w:r>
          </w:p>
          <w:p w14:paraId="6152F172" w14:textId="330E4E60" w:rsidR="00741125" w:rsidRPr="00906BEE" w:rsidRDefault="00BC4C6A" w:rsidP="00BD6150">
            <w:pPr>
              <w:pStyle w:val="Heading4"/>
            </w:pPr>
            <w:r>
              <w:t xml:space="preserve">9 </w:t>
            </w:r>
            <w:r w:rsidR="00A4650B" w:rsidRPr="00A4650B">
              <w:t>GCSE’s</w:t>
            </w:r>
            <w:r>
              <w:t xml:space="preserve"> </w:t>
            </w:r>
            <w:r w:rsidR="00A4650B" w:rsidRPr="00A4650B">
              <w:t>including Math’s</w:t>
            </w:r>
            <w:r>
              <w:t xml:space="preserve"> B</w:t>
            </w:r>
            <w:r w:rsidR="00A4650B" w:rsidRPr="00A4650B">
              <w:t>, English</w:t>
            </w:r>
            <w:r>
              <w:t xml:space="preserve"> C</w:t>
            </w:r>
            <w:r w:rsidR="00A4650B" w:rsidRPr="00A4650B">
              <w:t xml:space="preserve">, </w:t>
            </w:r>
            <w:r>
              <w:t>Science B</w:t>
            </w:r>
            <w:r w:rsidR="00871A60">
              <w:t>,</w:t>
            </w:r>
            <w:r>
              <w:t xml:space="preserve"> </w:t>
            </w:r>
            <w:r w:rsidR="00A4650B" w:rsidRPr="00A4650B">
              <w:t>and Computer Science</w:t>
            </w:r>
            <w:r>
              <w:t xml:space="preserve"> A</w:t>
            </w:r>
          </w:p>
        </w:tc>
      </w:tr>
    </w:tbl>
    <w:p w14:paraId="5FDDA8D9" w14:textId="77777777" w:rsidR="00C62C50" w:rsidRDefault="00C62C50" w:rsidP="00E22E87">
      <w:pPr>
        <w:pStyle w:val="NoSpacing"/>
      </w:pPr>
    </w:p>
    <w:sectPr w:rsidR="00C62C50" w:rsidSect="00EF7CC9">
      <w:footerReference w:type="defaul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A145" w14:textId="77777777" w:rsidR="007323B4" w:rsidRDefault="007323B4" w:rsidP="00713050">
      <w:pPr>
        <w:spacing w:line="240" w:lineRule="auto"/>
      </w:pPr>
      <w:r>
        <w:separator/>
      </w:r>
    </w:p>
  </w:endnote>
  <w:endnote w:type="continuationSeparator" w:id="0">
    <w:p w14:paraId="1871D1AD" w14:textId="77777777" w:rsidR="007323B4" w:rsidRDefault="007323B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9023BC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83164D" w14:textId="727EEC2D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FB809B" w14:textId="68A46964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81A53B" w14:textId="52315DC6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ACA9FE" w14:textId="13BDE9D8" w:rsidR="00C2098A" w:rsidRDefault="00C2098A" w:rsidP="00684488">
          <w:pPr>
            <w:pStyle w:val="Footer"/>
          </w:pPr>
        </w:p>
      </w:tc>
    </w:tr>
    <w:tr w:rsidR="00684488" w14:paraId="423F27F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5BC3E92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1B95BD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F059AD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512832D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E2287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469B" w14:textId="77777777" w:rsidR="007323B4" w:rsidRDefault="007323B4" w:rsidP="00713050">
      <w:pPr>
        <w:spacing w:line="240" w:lineRule="auto"/>
      </w:pPr>
      <w:r>
        <w:separator/>
      </w:r>
    </w:p>
  </w:footnote>
  <w:footnote w:type="continuationSeparator" w:id="0">
    <w:p w14:paraId="0AD7E0B7" w14:textId="77777777" w:rsidR="007323B4" w:rsidRDefault="007323B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E54B0"/>
    <w:multiLevelType w:val="hybridMultilevel"/>
    <w:tmpl w:val="B8C4AE92"/>
    <w:lvl w:ilvl="0" w:tplc="D876C316">
      <w:start w:val="9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94B24"/>
    <w:multiLevelType w:val="hybridMultilevel"/>
    <w:tmpl w:val="B954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16A75"/>
    <w:multiLevelType w:val="hybridMultilevel"/>
    <w:tmpl w:val="CA9C8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667134">
    <w:abstractNumId w:val="9"/>
  </w:num>
  <w:num w:numId="2" w16cid:durableId="1667706646">
    <w:abstractNumId w:val="7"/>
  </w:num>
  <w:num w:numId="3" w16cid:durableId="1022900714">
    <w:abstractNumId w:val="6"/>
  </w:num>
  <w:num w:numId="4" w16cid:durableId="1767385030">
    <w:abstractNumId w:val="5"/>
  </w:num>
  <w:num w:numId="5" w16cid:durableId="2078700737">
    <w:abstractNumId w:val="4"/>
  </w:num>
  <w:num w:numId="6" w16cid:durableId="1225599419">
    <w:abstractNumId w:val="8"/>
  </w:num>
  <w:num w:numId="7" w16cid:durableId="464667321">
    <w:abstractNumId w:val="3"/>
  </w:num>
  <w:num w:numId="8" w16cid:durableId="427390886">
    <w:abstractNumId w:val="2"/>
  </w:num>
  <w:num w:numId="9" w16cid:durableId="1405102395">
    <w:abstractNumId w:val="1"/>
  </w:num>
  <w:num w:numId="10" w16cid:durableId="294718510">
    <w:abstractNumId w:val="0"/>
  </w:num>
  <w:num w:numId="11" w16cid:durableId="400450060">
    <w:abstractNumId w:val="12"/>
  </w:num>
  <w:num w:numId="12" w16cid:durableId="1384330811">
    <w:abstractNumId w:val="11"/>
  </w:num>
  <w:num w:numId="13" w16cid:durableId="908148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removePersonalInformation/>
  <w:removeDateAndTime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0B"/>
    <w:rsid w:val="0001742A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C58F1"/>
    <w:rsid w:val="001F4583"/>
    <w:rsid w:val="0020718A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7CEF"/>
    <w:rsid w:val="00364079"/>
    <w:rsid w:val="003B71C1"/>
    <w:rsid w:val="003C5528"/>
    <w:rsid w:val="003D03E5"/>
    <w:rsid w:val="003D6427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60ED5"/>
    <w:rsid w:val="005729B0"/>
    <w:rsid w:val="00583E4F"/>
    <w:rsid w:val="00641630"/>
    <w:rsid w:val="00657669"/>
    <w:rsid w:val="00683DD3"/>
    <w:rsid w:val="00684488"/>
    <w:rsid w:val="006A3CE7"/>
    <w:rsid w:val="006A7746"/>
    <w:rsid w:val="006C4C50"/>
    <w:rsid w:val="006D76B1"/>
    <w:rsid w:val="00713050"/>
    <w:rsid w:val="007323B4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F2754"/>
    <w:rsid w:val="007F5E9F"/>
    <w:rsid w:val="00811117"/>
    <w:rsid w:val="00823C54"/>
    <w:rsid w:val="00841146"/>
    <w:rsid w:val="00871A60"/>
    <w:rsid w:val="0088504C"/>
    <w:rsid w:val="0089382B"/>
    <w:rsid w:val="008A1907"/>
    <w:rsid w:val="008B6980"/>
    <w:rsid w:val="008C6BCA"/>
    <w:rsid w:val="008C7B50"/>
    <w:rsid w:val="008E4B30"/>
    <w:rsid w:val="008F614F"/>
    <w:rsid w:val="00906BEE"/>
    <w:rsid w:val="009243E7"/>
    <w:rsid w:val="00985D58"/>
    <w:rsid w:val="009B3C40"/>
    <w:rsid w:val="009E3511"/>
    <w:rsid w:val="009F7AD9"/>
    <w:rsid w:val="00A42540"/>
    <w:rsid w:val="00A4650B"/>
    <w:rsid w:val="00A50939"/>
    <w:rsid w:val="00A83413"/>
    <w:rsid w:val="00AA6A40"/>
    <w:rsid w:val="00AA75F6"/>
    <w:rsid w:val="00AD00FD"/>
    <w:rsid w:val="00AD27B8"/>
    <w:rsid w:val="00AE2B4C"/>
    <w:rsid w:val="00AF0A8E"/>
    <w:rsid w:val="00B27019"/>
    <w:rsid w:val="00B5664D"/>
    <w:rsid w:val="00B76A83"/>
    <w:rsid w:val="00BA5B40"/>
    <w:rsid w:val="00BC4C6A"/>
    <w:rsid w:val="00BD0206"/>
    <w:rsid w:val="00BD6150"/>
    <w:rsid w:val="00C2098A"/>
    <w:rsid w:val="00C5444A"/>
    <w:rsid w:val="00C612DA"/>
    <w:rsid w:val="00C62C50"/>
    <w:rsid w:val="00C62D56"/>
    <w:rsid w:val="00C7741E"/>
    <w:rsid w:val="00C875AB"/>
    <w:rsid w:val="00C96E48"/>
    <w:rsid w:val="00CA3DF1"/>
    <w:rsid w:val="00CA4581"/>
    <w:rsid w:val="00CA7BC0"/>
    <w:rsid w:val="00CE18D5"/>
    <w:rsid w:val="00D04109"/>
    <w:rsid w:val="00D97A41"/>
    <w:rsid w:val="00DA29BB"/>
    <w:rsid w:val="00DD3CF6"/>
    <w:rsid w:val="00DD6416"/>
    <w:rsid w:val="00DF4E0A"/>
    <w:rsid w:val="00E02DCD"/>
    <w:rsid w:val="00E12C60"/>
    <w:rsid w:val="00E22E87"/>
    <w:rsid w:val="00E57630"/>
    <w:rsid w:val="00E86C2B"/>
    <w:rsid w:val="00E93103"/>
    <w:rsid w:val="00EB2D52"/>
    <w:rsid w:val="00EF7539"/>
    <w:rsid w:val="00EF7CC9"/>
    <w:rsid w:val="00F207C0"/>
    <w:rsid w:val="00F20AE5"/>
    <w:rsid w:val="00F47E97"/>
    <w:rsid w:val="00F645C7"/>
    <w:rsid w:val="00F70777"/>
    <w:rsid w:val="00FC23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10C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B6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mes.mcgowan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FB901D4D704428A57BB82016021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2E2A-A425-42C6-90A2-3DD094564833}"/>
      </w:docPartPr>
      <w:docPartBody>
        <w:p w:rsidR="00B85F18" w:rsidRDefault="00534935">
          <w:pPr>
            <w:pStyle w:val="7BFB901D4D704428A57BB8201602109B"/>
          </w:pPr>
          <w:r w:rsidRPr="00906BEE">
            <w:t>Objective</w:t>
          </w:r>
        </w:p>
      </w:docPartBody>
    </w:docPart>
    <w:docPart>
      <w:docPartPr>
        <w:name w:val="681271FA3C1E4AF595118806EE769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793C8-716E-40A0-BFCA-40CDCF8CFED7}"/>
      </w:docPartPr>
      <w:docPartBody>
        <w:p w:rsidR="00B85F18" w:rsidRDefault="00534935">
          <w:pPr>
            <w:pStyle w:val="681271FA3C1E4AF595118806EE769571"/>
          </w:pPr>
          <w:r w:rsidRPr="00906BEE">
            <w:t>Skills</w:t>
          </w:r>
        </w:p>
      </w:docPartBody>
    </w:docPart>
    <w:docPart>
      <w:docPartPr>
        <w:name w:val="198250D469C34A3F91B40264ADB1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A0827-AB7A-490A-AAE9-F0519952872A}"/>
      </w:docPartPr>
      <w:docPartBody>
        <w:p w:rsidR="00B85F18" w:rsidRDefault="00534935">
          <w:pPr>
            <w:pStyle w:val="198250D469C34A3F91B40264ADB1322F"/>
          </w:pPr>
          <w:r>
            <w:t>Your name</w:t>
          </w:r>
        </w:p>
      </w:docPartBody>
    </w:docPart>
    <w:docPart>
      <w:docPartPr>
        <w:name w:val="3AF7B7E199DB409D8A3706D2BB0F7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C6B25-67B3-40D1-9A61-C758C6EAD687}"/>
      </w:docPartPr>
      <w:docPartBody>
        <w:p w:rsidR="00B85F18" w:rsidRDefault="00534935">
          <w:pPr>
            <w:pStyle w:val="3AF7B7E199DB409D8A3706D2BB0F7033"/>
          </w:pPr>
          <w:r w:rsidRPr="007D6458">
            <w:t>Profession or Industry</w:t>
          </w:r>
        </w:p>
      </w:docPartBody>
    </w:docPart>
    <w:docPart>
      <w:docPartPr>
        <w:name w:val="9F3910692B4F461DB0D5F3512649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26C7-9DE4-4F07-9621-AC0402862FD6}"/>
      </w:docPartPr>
      <w:docPartBody>
        <w:p w:rsidR="00B85F18" w:rsidRDefault="00534935">
          <w:pPr>
            <w:pStyle w:val="9F3910692B4F461DB0D5F3512649ABDB"/>
          </w:pPr>
          <w:r w:rsidRPr="007D6458">
            <w:t>Link to other online properties: Portfolio/Website/Blog</w:t>
          </w:r>
        </w:p>
      </w:docPartBody>
    </w:docPart>
    <w:docPart>
      <w:docPartPr>
        <w:name w:val="4068211EFAB748C0BC85D0E38C27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102D-0B66-4585-94A6-CE87003093F6}"/>
      </w:docPartPr>
      <w:docPartBody>
        <w:p w:rsidR="00B85F18" w:rsidRDefault="00534935">
          <w:pPr>
            <w:pStyle w:val="4068211EFAB748C0BC85D0E38C274C47"/>
          </w:pPr>
          <w:r w:rsidRPr="00906BEE">
            <w:t>Experience</w:t>
          </w:r>
        </w:p>
      </w:docPartBody>
    </w:docPart>
    <w:docPart>
      <w:docPartPr>
        <w:name w:val="32B108FF22694F73A2E2C805E956D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F17B9-941C-4C9E-9C02-724ECBAD56B5}"/>
      </w:docPartPr>
      <w:docPartBody>
        <w:p w:rsidR="00B85F18" w:rsidRDefault="00534935">
          <w:pPr>
            <w:pStyle w:val="32B108FF22694F73A2E2C805E956DA8A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35"/>
    <w:rsid w:val="00292164"/>
    <w:rsid w:val="003258C9"/>
    <w:rsid w:val="00491196"/>
    <w:rsid w:val="00534935"/>
    <w:rsid w:val="00845D6D"/>
    <w:rsid w:val="00B645BF"/>
    <w:rsid w:val="00B8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B901D4D704428A57BB8201602109B">
    <w:name w:val="7BFB901D4D704428A57BB8201602109B"/>
  </w:style>
  <w:style w:type="paragraph" w:customStyle="1" w:styleId="681271FA3C1E4AF595118806EE769571">
    <w:name w:val="681271FA3C1E4AF595118806EE769571"/>
  </w:style>
  <w:style w:type="paragraph" w:customStyle="1" w:styleId="198250D469C34A3F91B40264ADB1322F">
    <w:name w:val="198250D469C34A3F91B40264ADB1322F"/>
  </w:style>
  <w:style w:type="paragraph" w:customStyle="1" w:styleId="3AF7B7E199DB409D8A3706D2BB0F7033">
    <w:name w:val="3AF7B7E199DB409D8A3706D2BB0F7033"/>
  </w:style>
  <w:style w:type="paragraph" w:customStyle="1" w:styleId="9F3910692B4F461DB0D5F3512649ABDB">
    <w:name w:val="9F3910692B4F461DB0D5F3512649ABDB"/>
  </w:style>
  <w:style w:type="paragraph" w:customStyle="1" w:styleId="4068211EFAB748C0BC85D0E38C274C47">
    <w:name w:val="4068211EFAB748C0BC85D0E38C274C47"/>
  </w:style>
  <w:style w:type="paragraph" w:customStyle="1" w:styleId="32B108FF22694F73A2E2C805E956DA8A">
    <w:name w:val="32B108FF22694F73A2E2C805E956D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A60EE-D2B9-4DC2-B4D7-41ABF24EBA8A}">
  <we:reference id="d0d7ad62-a133-4e69-907b-72fafbc5aa40" version="1.2.0.0" store="EXCatalog" storeType="EXCatalog"/>
  <we:alternateReferences>
    <we:reference id="WA200002125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412</Words>
  <Characters>2355</Characters>
  <Application>Microsoft Office Word</Application>
  <DocSecurity>10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BSc (Hons) Computer Game development</dc:subject>
  <dc:creator/>
  <cp:keywords/>
  <dc:description>07931108068 |</dc:description>
  <cp:lastModifiedBy/>
  <cp:revision>1</cp:revision>
  <dcterms:created xsi:type="dcterms:W3CDTF">2022-06-24T21:00:00Z</dcterms:created>
  <dcterms:modified xsi:type="dcterms:W3CDTF">2023-02-17T17:00:00Z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905a0f6c068e3c5d79b002bbbf76bb1702efacf63cf13543ac787c11b9669387</vt:lpwstr>
  </property>
</Properties>
</file>